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9331B" w:rsidR="0069331B" w:rsidP="0069331B" w:rsidRDefault="0069331B" w14:paraId="3A825351" w14:textId="2165F731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>{{</w:t>
      </w:r>
      <w:proofErr w:type="spellStart"/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>FullName</w:t>
      </w:r>
      <w:proofErr w:type="spellEnd"/>
      <w:r>
        <w:rPr>
          <w:rFonts w:eastAsiaTheme="majorEastAsia" w:cstheme="minorHAnsi"/>
          <w:bCs/>
          <w:spacing w:val="-20"/>
          <w:kern w:val="28"/>
          <w:sz w:val="24"/>
          <w:szCs w:val="24"/>
        </w:rPr>
        <w:t>}}</w:t>
      </w:r>
    </w:p>
    <w:p w:rsidRPr="0069331B" w:rsidR="0069331B" w:rsidP="0069331B" w:rsidRDefault="0069331B" w14:paraId="34C3253D" w14:textId="7BC1C5D5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{{Title}}</w:t>
      </w:r>
    </w:p>
    <w:p w:rsidRPr="0069331B" w:rsidR="0069331B" w:rsidP="0069331B" w:rsidRDefault="0069331B" w14:paraId="3D7874B2" w14:textId="0BBD9035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{{City}} </w:t>
      </w:r>
    </w:p>
    <w:p w:rsidRPr="0069331B" w:rsidR="0069331B" w:rsidP="0069331B" w:rsidRDefault="0069331B" w14:paraId="51219AD8" w14:textId="30677343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{{Phone}} </w:t>
      </w:r>
    </w:p>
    <w:p w:rsidRPr="0069331B" w:rsidR="0069331B" w:rsidP="0069331B" w:rsidRDefault="0069331B" w14:paraId="113E2391" w14:textId="07F3D60D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{{Email}} </w:t>
      </w:r>
    </w:p>
    <w:p w:rsidRPr="0069331B" w:rsidR="0069331B" w:rsidP="0069331B" w:rsidRDefault="0069331B" w14:paraId="17E73603" w14:textId="0F27E11D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{{Objective}} </w:t>
      </w:r>
    </w:p>
    <w:p w:rsidRPr="0069331B" w:rsidR="0069331B" w:rsidP="0069331B" w:rsidRDefault="0069331B" w14:paraId="1C0FDDBE" w14:textId="71FCED48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{{Skills}} </w:t>
      </w:r>
    </w:p>
    <w:p w:rsidRPr="0069331B" w:rsidR="0069331B" w:rsidP="0069331B" w:rsidRDefault="0069331B" w14:paraId="27BA94E5" w14:textId="5BAF5FD9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{{Experiences},</w:t>
      </w:r>
    </w:p>
    <w:p w:rsidRPr="0069331B" w:rsidR="0069331B" w:rsidP="0069331B" w:rsidRDefault="0069331B" w14:paraId="3BEEEAFC" w14:textId="5DF5A188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{{Educations}} </w:t>
      </w:r>
    </w:p>
    <w:p w:rsidRPr="0069331B" w:rsidR="00F41BEE" w:rsidP="0069331B" w:rsidRDefault="0069331B" w14:paraId="522A8473" w14:textId="6F4B8111">
      <w:pPr>
        <w:rPr>
          <w:rFonts w:cstheme="minorHAnsi"/>
          <w:bCs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</w:t>
      </w:r>
      <w:proofErr w:type="spellStart"/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>CurrentDate</w:t>
      </w:r>
      <w:proofErr w:type="spellEnd"/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>}}</w:t>
      </w:r>
    </w:p>
    <w:sectPr w:rsidRPr="0069331B" w:rsidR="00F41BEE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AB4D8" w14:textId="77777777" w:rsidR="00881672" w:rsidRDefault="00881672">
      <w:pPr>
        <w:spacing w:after="0"/>
      </w:pPr>
      <w:r>
        <w:separator/>
      </w:r>
    </w:p>
  </w:endnote>
  <w:endnote w:type="continuationSeparator" w:id="0">
    <w:p w14:paraId="196F5875" w14:textId="77777777" w:rsidR="00881672" w:rsidRDefault="00881672">
      <w:pPr>
        <w:spacing w:after="0"/>
      </w:pPr>
      <w:r>
        <w:continuationSeparator/>
      </w:r>
    </w:p>
  </w:endnote>
  <w:endnote w:type="continuationNotice" w:id="1">
    <w:p w14:paraId="46179892" w14:textId="77777777" w:rsidR="00881672" w:rsidRDefault="0088167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6871C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5EEB2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F9E9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17790" w14:textId="77777777" w:rsidR="00881672" w:rsidRDefault="00881672">
      <w:pPr>
        <w:spacing w:after="0"/>
      </w:pPr>
      <w:r>
        <w:separator/>
      </w:r>
    </w:p>
  </w:footnote>
  <w:footnote w:type="continuationSeparator" w:id="0">
    <w:p w14:paraId="0A6AA62E" w14:textId="77777777" w:rsidR="00881672" w:rsidRDefault="00881672">
      <w:pPr>
        <w:spacing w:after="0"/>
      </w:pPr>
      <w:r>
        <w:continuationSeparator/>
      </w:r>
    </w:p>
  </w:footnote>
  <w:footnote w:type="continuationNotice" w:id="1">
    <w:p w14:paraId="1CD8FEF3" w14:textId="77777777" w:rsidR="00881672" w:rsidRDefault="0088167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AC89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FAAFE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07D9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CD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1E719C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B628E"/>
    <w:rsid w:val="005C2BF4"/>
    <w:rsid w:val="005D49B2"/>
    <w:rsid w:val="005D5D10"/>
    <w:rsid w:val="005E5E55"/>
    <w:rsid w:val="005F04C0"/>
    <w:rsid w:val="00605599"/>
    <w:rsid w:val="00616068"/>
    <w:rsid w:val="00627B1A"/>
    <w:rsid w:val="00630ACD"/>
    <w:rsid w:val="006734FD"/>
    <w:rsid w:val="00692F19"/>
    <w:rsid w:val="0069331B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7D27DA"/>
    <w:rsid w:val="007F2012"/>
    <w:rsid w:val="00824550"/>
    <w:rsid w:val="008406FF"/>
    <w:rsid w:val="0084136C"/>
    <w:rsid w:val="00855CA3"/>
    <w:rsid w:val="0086325C"/>
    <w:rsid w:val="00873549"/>
    <w:rsid w:val="00881672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A2F65"/>
    <w:rsid w:val="00BB273E"/>
    <w:rsid w:val="00BB5CB0"/>
    <w:rsid w:val="00BD735D"/>
    <w:rsid w:val="00C03729"/>
    <w:rsid w:val="00C04033"/>
    <w:rsid w:val="00C16E84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2682E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41C8"/>
    <w:rsid w:val="00D95183"/>
    <w:rsid w:val="00DD2844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00F71CEF"/>
    <w:rsid w:val="00F7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6C3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aria\AppData\Roaming\Microsoft\Templates\ATS%20bold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2025-04-29T13:04:00Z</dcterms:created>
  <dcterms:modified xsi:type="dcterms:W3CDTF">2025-04-29T13:45:00Z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