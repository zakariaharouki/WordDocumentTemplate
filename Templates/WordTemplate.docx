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3FCF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</w:t>
      </w:r>
      <w:proofErr w:type="spellStart"/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FullName</w:t>
      </w:r>
      <w:proofErr w:type="spellEnd"/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}}</w:t>
      </w:r>
    </w:p>
    <w:p w14:paraId="0CFBE6D5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{{Title}}</w:t>
      </w:r>
    </w:p>
    <w:p w14:paraId="36D32BCE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{{City}}</w:t>
      </w:r>
    </w:p>
    <w:p w14:paraId="5E44610A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{{Phone}}</w:t>
      </w:r>
    </w:p>
    <w:p w14:paraId="004BA95C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{{Email}}</w:t>
      </w:r>
    </w:p>
    <w:p w14:paraId="71ACD109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{{Objective}}</w:t>
      </w:r>
    </w:p>
    <w:p w14:paraId="0DDC4354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{{Skills}}</w:t>
      </w:r>
    </w:p>
    <w:p w14:paraId="560FB585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{{Experiences}}</w:t>
      </w:r>
    </w:p>
    <w:p w14:paraId="33B39E83" w14:textId="77777777" w:rsidR="0014582E" w:rsidRPr="0014582E" w:rsidRDefault="0014582E" w:rsidP="0014582E">
      <w:pPr>
        <w:rPr>
          <w:rFonts w:eastAsiaTheme="majorEastAsia" w:cstheme="minorHAnsi"/>
          <w:bCs/>
          <w:spacing w:val="-20"/>
          <w:kern w:val="28"/>
          <w:sz w:val="24"/>
          <w:szCs w:val="24"/>
        </w:rPr>
      </w:pPr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{{Educations}}</w:t>
      </w:r>
    </w:p>
    <w:p w14:paraId="522A8473" w14:textId="0CD4D059" w:rsidR="00F41BEE" w:rsidRPr="0014582E" w:rsidRDefault="0014582E" w:rsidP="0014582E"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{{</w:t>
      </w:r>
      <w:proofErr w:type="spellStart"/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CurrentDate</w:t>
      </w:r>
      <w:proofErr w:type="spellEnd"/>
      <w:r w:rsidRPr="0014582E">
        <w:rPr>
          <w:rFonts w:eastAsiaTheme="majorEastAsia" w:cstheme="minorHAnsi"/>
          <w:bCs/>
          <w:spacing w:val="-20"/>
          <w:kern w:val="28"/>
          <w:sz w:val="24"/>
          <w:szCs w:val="24"/>
        </w:rPr>
        <w:t>}}</w:t>
      </w:r>
    </w:p>
    <w:sectPr w:rsidR="00F41BEE" w:rsidRPr="0014582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20B8F" w14:textId="77777777" w:rsidR="00EC653B" w:rsidRDefault="00EC653B">
      <w:pPr>
        <w:spacing w:after="0"/>
      </w:pPr>
      <w:r>
        <w:separator/>
      </w:r>
    </w:p>
  </w:endnote>
  <w:endnote w:type="continuationSeparator" w:id="0">
    <w:p w14:paraId="7153798F" w14:textId="77777777" w:rsidR="00EC653B" w:rsidRDefault="00EC653B">
      <w:pPr>
        <w:spacing w:after="0"/>
      </w:pPr>
      <w:r>
        <w:continuationSeparator/>
      </w:r>
    </w:p>
  </w:endnote>
  <w:endnote w:type="continuationNotice" w:id="1">
    <w:p w14:paraId="727D3B4B" w14:textId="77777777" w:rsidR="00EC653B" w:rsidRDefault="00EC653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6871C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5EEB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9E9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970A5" w14:textId="77777777" w:rsidR="00EC653B" w:rsidRDefault="00EC653B">
      <w:pPr>
        <w:spacing w:after="0"/>
      </w:pPr>
      <w:r>
        <w:separator/>
      </w:r>
    </w:p>
  </w:footnote>
  <w:footnote w:type="continuationSeparator" w:id="0">
    <w:p w14:paraId="60A6D390" w14:textId="77777777" w:rsidR="00EC653B" w:rsidRDefault="00EC653B">
      <w:pPr>
        <w:spacing w:after="0"/>
      </w:pPr>
      <w:r>
        <w:continuationSeparator/>
      </w:r>
    </w:p>
  </w:footnote>
  <w:footnote w:type="continuationNotice" w:id="1">
    <w:p w14:paraId="0D7481CA" w14:textId="77777777" w:rsidR="00EC653B" w:rsidRDefault="00EC653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AC89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AAF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07D9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D"/>
    <w:rsid w:val="00003455"/>
    <w:rsid w:val="00021C10"/>
    <w:rsid w:val="00032277"/>
    <w:rsid w:val="00032383"/>
    <w:rsid w:val="00032982"/>
    <w:rsid w:val="0003622D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4582E"/>
    <w:rsid w:val="0016014D"/>
    <w:rsid w:val="001608CC"/>
    <w:rsid w:val="0018191F"/>
    <w:rsid w:val="00181FE7"/>
    <w:rsid w:val="00186230"/>
    <w:rsid w:val="001A6A63"/>
    <w:rsid w:val="001D4B58"/>
    <w:rsid w:val="001E719C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12421"/>
    <w:rsid w:val="0032174A"/>
    <w:rsid w:val="00331246"/>
    <w:rsid w:val="003319FB"/>
    <w:rsid w:val="00351D1B"/>
    <w:rsid w:val="00357FD0"/>
    <w:rsid w:val="003630D5"/>
    <w:rsid w:val="00371C7B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628E"/>
    <w:rsid w:val="005C2BF4"/>
    <w:rsid w:val="005D49B2"/>
    <w:rsid w:val="005D5D10"/>
    <w:rsid w:val="005E5E55"/>
    <w:rsid w:val="005F04C0"/>
    <w:rsid w:val="00605599"/>
    <w:rsid w:val="00616068"/>
    <w:rsid w:val="00627B1A"/>
    <w:rsid w:val="00630ACD"/>
    <w:rsid w:val="006734FD"/>
    <w:rsid w:val="00692F19"/>
    <w:rsid w:val="0069331B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27DA"/>
    <w:rsid w:val="007F2012"/>
    <w:rsid w:val="00824550"/>
    <w:rsid w:val="008406FF"/>
    <w:rsid w:val="0084136C"/>
    <w:rsid w:val="00855CA3"/>
    <w:rsid w:val="0086325C"/>
    <w:rsid w:val="00873549"/>
    <w:rsid w:val="00881672"/>
    <w:rsid w:val="00886378"/>
    <w:rsid w:val="00886E4A"/>
    <w:rsid w:val="008916B6"/>
    <w:rsid w:val="008D0489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0DDF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2F65"/>
    <w:rsid w:val="00BB273E"/>
    <w:rsid w:val="00BB5CB0"/>
    <w:rsid w:val="00BD735D"/>
    <w:rsid w:val="00C03729"/>
    <w:rsid w:val="00C04033"/>
    <w:rsid w:val="00C16E84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682E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41C8"/>
    <w:rsid w:val="00D95183"/>
    <w:rsid w:val="00DD2844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C653B"/>
    <w:rsid w:val="00ED598E"/>
    <w:rsid w:val="00ED7FEB"/>
    <w:rsid w:val="00EE25F3"/>
    <w:rsid w:val="00F37140"/>
    <w:rsid w:val="00F40303"/>
    <w:rsid w:val="00F41BEE"/>
    <w:rsid w:val="00F71CEF"/>
    <w:rsid w:val="00F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C399"/>
  <w15:chartTrackingRefBased/>
  <w15:docId w15:val="{AA9E742B-E39B-4751-BB31-15B9AD6A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aria\AppData\Roaming\Microsoft\Templates\ATS%20bold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Zakaria Harouki</cp:lastModifiedBy>
  <cp:revision>4</cp:revision>
  <dcterms:created xsi:type="dcterms:W3CDTF">2025-04-29T13:04:00Z</dcterms:created>
  <dcterms:modified xsi:type="dcterms:W3CDTF">2025-05-22T07:21:00Z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